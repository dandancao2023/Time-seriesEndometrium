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6124D" w14:textId="65C24AD6" w:rsidR="00077F68" w:rsidRDefault="00635604">
      <w:r>
        <w:rPr>
          <w:rFonts w:hint="eastAsia"/>
        </w:rPr>
        <w:t>./</w:t>
      </w:r>
      <w:r>
        <w:t>endometrium</w:t>
      </w:r>
      <w:r>
        <w:rPr>
          <w:rFonts w:hint="eastAsia"/>
        </w:rPr>
        <w:t>_drawing_heatmap_luminal_str.R: scripts for analysis and plotting.</w:t>
      </w:r>
    </w:p>
    <w:p w14:paraId="74CEFAC8" w14:textId="2C9AE5F2" w:rsidR="00635604" w:rsidRDefault="00635604">
      <w:r>
        <w:rPr>
          <w:rFonts w:hint="eastAsia"/>
        </w:rPr>
        <w:t>./resources: all data for plotting</w:t>
      </w:r>
    </w:p>
    <w:p w14:paraId="7F85B03C" w14:textId="5F1E96BA" w:rsidR="00635604" w:rsidRDefault="00635604">
      <w:r>
        <w:tab/>
      </w:r>
      <w:r w:rsidR="00E7676F" w:rsidRPr="00E7676F">
        <w:t>human_ligand_receptor_genelist.csv</w:t>
      </w:r>
      <w:r w:rsidR="00E7676F">
        <w:rPr>
          <w:rFonts w:hint="eastAsia"/>
        </w:rPr>
        <w:t xml:space="preserve">: </w:t>
      </w:r>
      <w:r w:rsidR="00C25C0E">
        <w:rPr>
          <w:rFonts w:hint="eastAsia"/>
        </w:rPr>
        <w:t>ligand receptor gene set from database</w:t>
      </w:r>
    </w:p>
    <w:p w14:paraId="3527A5E6" w14:textId="53E3E63B" w:rsidR="00C25C0E" w:rsidRDefault="00C25C0E">
      <w:pPr>
        <w:rPr>
          <w:lang w:val="en-US"/>
        </w:rPr>
      </w:pPr>
      <w:r>
        <w:tab/>
      </w:r>
      <w:r w:rsidRPr="00804896">
        <w:rPr>
          <w:lang w:val="en-US"/>
        </w:rPr>
        <w:t>tfs_ABCDE220720</w:t>
      </w:r>
      <w:r>
        <w:rPr>
          <w:lang w:val="en-US"/>
        </w:rPr>
        <w:t>.csv</w:t>
      </w:r>
      <w:r>
        <w:rPr>
          <w:rFonts w:hint="eastAsia"/>
          <w:lang w:val="en-US"/>
        </w:rPr>
        <w:t>: transcription factor sets from database</w:t>
      </w:r>
    </w:p>
    <w:p w14:paraId="656ED5E8" w14:textId="5642F0CA" w:rsidR="00C25C0E" w:rsidRDefault="00C25C0E">
      <w:pPr>
        <w:rPr>
          <w:lang w:val="en-US"/>
        </w:rPr>
      </w:pPr>
      <w:r>
        <w:rPr>
          <w:lang w:val="en-US"/>
        </w:rPr>
        <w:tab/>
      </w:r>
      <w:proofErr w:type="spellStart"/>
      <w:r w:rsidRPr="00C25C0E">
        <w:rPr>
          <w:lang w:val="en-US"/>
        </w:rPr>
        <w:t>major.harmony.all.rds</w:t>
      </w:r>
      <w:proofErr w:type="spellEnd"/>
      <w:r>
        <w:rPr>
          <w:rFonts w:hint="eastAsia"/>
          <w:lang w:val="en-US"/>
        </w:rPr>
        <w:t xml:space="preserve">: </w:t>
      </w:r>
      <w:r>
        <w:rPr>
          <w:lang w:val="en-US"/>
        </w:rPr>
        <w:t>Seurat</w:t>
      </w:r>
      <w:r>
        <w:rPr>
          <w:rFonts w:hint="eastAsia"/>
          <w:lang w:val="en-US"/>
        </w:rPr>
        <w:t xml:space="preserve"> object</w:t>
      </w:r>
    </w:p>
    <w:p w14:paraId="162F0E59" w14:textId="11A1B3C3" w:rsidR="00C25C0E" w:rsidRDefault="00C25C0E">
      <w:pPr>
        <w:rPr>
          <w:lang w:val="en-US"/>
        </w:rPr>
      </w:pPr>
      <w:r>
        <w:rPr>
          <w:lang w:val="en-US"/>
        </w:rPr>
        <w:tab/>
      </w:r>
      <w:r w:rsidRPr="00C25C0E">
        <w:rPr>
          <w:lang w:val="en-US"/>
        </w:rPr>
        <w:t>major_pickgenes.txt</w:t>
      </w:r>
      <w:r>
        <w:rPr>
          <w:rFonts w:hint="eastAsia"/>
          <w:lang w:val="en-US"/>
        </w:rPr>
        <w:t xml:space="preserve">: </w:t>
      </w:r>
      <w:r w:rsidR="00232574">
        <w:rPr>
          <w:rFonts w:hint="eastAsia"/>
          <w:lang w:val="en-US"/>
        </w:rPr>
        <w:t xml:space="preserve">ligand-receptor genes overlapped with </w:t>
      </w:r>
      <w:proofErr w:type="spellStart"/>
      <w:r w:rsidR="00232574">
        <w:rPr>
          <w:rFonts w:hint="eastAsia"/>
          <w:lang w:val="en-US"/>
        </w:rPr>
        <w:t>TAgenes</w:t>
      </w:r>
      <w:proofErr w:type="spellEnd"/>
      <w:r w:rsidR="00232574">
        <w:rPr>
          <w:rFonts w:hint="eastAsia"/>
          <w:lang w:val="en-US"/>
        </w:rPr>
        <w:t xml:space="preserve"> (mi score &gt;0.1) in each </w:t>
      </w:r>
      <w:proofErr w:type="spellStart"/>
      <w:r w:rsidR="00232574">
        <w:rPr>
          <w:rFonts w:hint="eastAsia"/>
          <w:lang w:val="en-US"/>
        </w:rPr>
        <w:t>celltype</w:t>
      </w:r>
      <w:proofErr w:type="spellEnd"/>
    </w:p>
    <w:p w14:paraId="75219C62" w14:textId="10C3894B" w:rsidR="00F20687" w:rsidRDefault="00F20687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metadata</w:t>
      </w:r>
      <w:r w:rsidR="00677595">
        <w:rPr>
          <w:rFonts w:hint="eastAsia"/>
          <w:lang w:val="en-US"/>
        </w:rPr>
        <w:t>/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 xml:space="preserve">_*_hvg.csv: cell id, </w:t>
      </w:r>
      <w:proofErr w:type="spellStart"/>
      <w:r>
        <w:rPr>
          <w:rFonts w:hint="eastAsia"/>
          <w:lang w:val="en-US"/>
        </w:rPr>
        <w:t>pseudotime</w:t>
      </w:r>
      <w:proofErr w:type="spellEnd"/>
      <w:r>
        <w:rPr>
          <w:rFonts w:hint="eastAsia"/>
          <w:lang w:val="en-US"/>
        </w:rPr>
        <w:t xml:space="preserve">, original group, collection LH time, cell-type and group based on </w:t>
      </w:r>
      <w:proofErr w:type="spellStart"/>
      <w:r>
        <w:rPr>
          <w:rFonts w:hint="eastAsia"/>
          <w:lang w:val="en-US"/>
        </w:rPr>
        <w:t>pseudotime</w:t>
      </w:r>
      <w:proofErr w:type="spellEnd"/>
      <w:r>
        <w:rPr>
          <w:rFonts w:hint="eastAsia"/>
          <w:lang w:val="en-US"/>
        </w:rPr>
        <w:t>.</w:t>
      </w:r>
    </w:p>
    <w:p w14:paraId="7E961B1C" w14:textId="03019717" w:rsidR="00F20687" w:rsidRDefault="00F2068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rFonts w:hint="eastAsia"/>
          <w:lang w:val="en-US"/>
        </w:rPr>
        <w:t>TAgenes_subtype</w:t>
      </w:r>
      <w:proofErr w:type="spellEnd"/>
      <w:r w:rsidR="00677595">
        <w:rPr>
          <w:rFonts w:hint="eastAsia"/>
          <w:lang w:val="en-US"/>
        </w:rPr>
        <w:t>/</w:t>
      </w:r>
      <w:r>
        <w:rPr>
          <w:rFonts w:hint="eastAsia"/>
          <w:lang w:val="en-US"/>
        </w:rPr>
        <w:t>*_mi.csv: MI scores for genes in each cell-type</w:t>
      </w:r>
    </w:p>
    <w:p w14:paraId="05711202" w14:textId="7AB7746C" w:rsidR="00677595" w:rsidRDefault="00677595">
      <w:pPr>
        <w:rPr>
          <w:rFonts w:hint="eastAsia"/>
          <w:lang w:val="en-US"/>
        </w:rPr>
      </w:pPr>
      <w:proofErr w:type="gramStart"/>
      <w:r>
        <w:rPr>
          <w:rFonts w:hint="eastAsia"/>
          <w:lang w:val="en-US"/>
        </w:rPr>
        <w:t>./</w:t>
      </w:r>
      <w:proofErr w:type="gramEnd"/>
      <w:r w:rsidRPr="00677595">
        <w:t xml:space="preserve"> </w:t>
      </w:r>
      <w:r w:rsidRPr="00677595">
        <w:rPr>
          <w:lang w:val="en-US"/>
        </w:rPr>
        <w:t>heatmap</w:t>
      </w:r>
      <w:r>
        <w:rPr>
          <w:rFonts w:hint="eastAsia"/>
          <w:lang w:val="en-US"/>
        </w:rPr>
        <w:t>: heatmap plots generated from R script.</w:t>
      </w:r>
    </w:p>
    <w:p w14:paraId="4A45E441" w14:textId="546F619C" w:rsidR="00F20687" w:rsidRPr="00E7676F" w:rsidRDefault="00F206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F20687" w:rsidRPr="00E76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04"/>
    <w:rsid w:val="00010642"/>
    <w:rsid w:val="0001144A"/>
    <w:rsid w:val="000174FB"/>
    <w:rsid w:val="0003083C"/>
    <w:rsid w:val="00031756"/>
    <w:rsid w:val="00044ABE"/>
    <w:rsid w:val="0006438A"/>
    <w:rsid w:val="0006787E"/>
    <w:rsid w:val="0007671A"/>
    <w:rsid w:val="00077F68"/>
    <w:rsid w:val="00084A9C"/>
    <w:rsid w:val="000A3775"/>
    <w:rsid w:val="000D20B1"/>
    <w:rsid w:val="00114FC3"/>
    <w:rsid w:val="00123C0D"/>
    <w:rsid w:val="00144A20"/>
    <w:rsid w:val="001459BB"/>
    <w:rsid w:val="001675AB"/>
    <w:rsid w:val="00172216"/>
    <w:rsid w:val="00184133"/>
    <w:rsid w:val="001A7CD8"/>
    <w:rsid w:val="001E6F1B"/>
    <w:rsid w:val="00210A70"/>
    <w:rsid w:val="00212768"/>
    <w:rsid w:val="00232574"/>
    <w:rsid w:val="00232FD2"/>
    <w:rsid w:val="0023521B"/>
    <w:rsid w:val="00243E29"/>
    <w:rsid w:val="00245560"/>
    <w:rsid w:val="00245DC8"/>
    <w:rsid w:val="00261214"/>
    <w:rsid w:val="00264F44"/>
    <w:rsid w:val="00277598"/>
    <w:rsid w:val="00296669"/>
    <w:rsid w:val="002A33B5"/>
    <w:rsid w:val="002E4997"/>
    <w:rsid w:val="002F0F47"/>
    <w:rsid w:val="002F23A5"/>
    <w:rsid w:val="0031105F"/>
    <w:rsid w:val="00322A31"/>
    <w:rsid w:val="00333144"/>
    <w:rsid w:val="003624F4"/>
    <w:rsid w:val="00381499"/>
    <w:rsid w:val="003C3499"/>
    <w:rsid w:val="003C4BE5"/>
    <w:rsid w:val="003C6BAB"/>
    <w:rsid w:val="003C73AE"/>
    <w:rsid w:val="003D30DD"/>
    <w:rsid w:val="003D36F3"/>
    <w:rsid w:val="003E09AF"/>
    <w:rsid w:val="003F0C43"/>
    <w:rsid w:val="003F498E"/>
    <w:rsid w:val="004045A2"/>
    <w:rsid w:val="00444CC4"/>
    <w:rsid w:val="004477E6"/>
    <w:rsid w:val="00456DE2"/>
    <w:rsid w:val="0049047B"/>
    <w:rsid w:val="004A2DAF"/>
    <w:rsid w:val="004A78E0"/>
    <w:rsid w:val="004B3700"/>
    <w:rsid w:val="004C4461"/>
    <w:rsid w:val="004C731B"/>
    <w:rsid w:val="004D2B7B"/>
    <w:rsid w:val="00510F63"/>
    <w:rsid w:val="00520CB4"/>
    <w:rsid w:val="0052445D"/>
    <w:rsid w:val="00565507"/>
    <w:rsid w:val="005959D7"/>
    <w:rsid w:val="005A0B90"/>
    <w:rsid w:val="005A5155"/>
    <w:rsid w:val="005D41E0"/>
    <w:rsid w:val="005F011B"/>
    <w:rsid w:val="005F5675"/>
    <w:rsid w:val="005F73F1"/>
    <w:rsid w:val="006048D8"/>
    <w:rsid w:val="006162F4"/>
    <w:rsid w:val="00635604"/>
    <w:rsid w:val="006400EA"/>
    <w:rsid w:val="00672CC7"/>
    <w:rsid w:val="006739F3"/>
    <w:rsid w:val="00677595"/>
    <w:rsid w:val="00690B52"/>
    <w:rsid w:val="00693BDD"/>
    <w:rsid w:val="00696F27"/>
    <w:rsid w:val="006D562C"/>
    <w:rsid w:val="006E0B33"/>
    <w:rsid w:val="006E1394"/>
    <w:rsid w:val="006E590C"/>
    <w:rsid w:val="006F17D3"/>
    <w:rsid w:val="007022A7"/>
    <w:rsid w:val="00712733"/>
    <w:rsid w:val="0071291A"/>
    <w:rsid w:val="007210CD"/>
    <w:rsid w:val="00745AD9"/>
    <w:rsid w:val="00747829"/>
    <w:rsid w:val="007650CF"/>
    <w:rsid w:val="00783361"/>
    <w:rsid w:val="007853CA"/>
    <w:rsid w:val="007A17D2"/>
    <w:rsid w:val="007F7133"/>
    <w:rsid w:val="008046D1"/>
    <w:rsid w:val="00804E1B"/>
    <w:rsid w:val="0081255A"/>
    <w:rsid w:val="008136FB"/>
    <w:rsid w:val="0081475E"/>
    <w:rsid w:val="00825B57"/>
    <w:rsid w:val="00834EC7"/>
    <w:rsid w:val="0084103A"/>
    <w:rsid w:val="008472CB"/>
    <w:rsid w:val="00850A00"/>
    <w:rsid w:val="00857BAD"/>
    <w:rsid w:val="008676B3"/>
    <w:rsid w:val="00867BCB"/>
    <w:rsid w:val="008B5308"/>
    <w:rsid w:val="0090068C"/>
    <w:rsid w:val="00921195"/>
    <w:rsid w:val="0094012D"/>
    <w:rsid w:val="00946F90"/>
    <w:rsid w:val="009634E4"/>
    <w:rsid w:val="00964681"/>
    <w:rsid w:val="009C2615"/>
    <w:rsid w:val="009E0561"/>
    <w:rsid w:val="009F188A"/>
    <w:rsid w:val="00A07C86"/>
    <w:rsid w:val="00A24857"/>
    <w:rsid w:val="00A42273"/>
    <w:rsid w:val="00A50D6A"/>
    <w:rsid w:val="00A53F45"/>
    <w:rsid w:val="00A56EAA"/>
    <w:rsid w:val="00AA3392"/>
    <w:rsid w:val="00AC1094"/>
    <w:rsid w:val="00AD0C8A"/>
    <w:rsid w:val="00AE4759"/>
    <w:rsid w:val="00AF1A80"/>
    <w:rsid w:val="00B455A0"/>
    <w:rsid w:val="00B46273"/>
    <w:rsid w:val="00B54188"/>
    <w:rsid w:val="00B81931"/>
    <w:rsid w:val="00B901F8"/>
    <w:rsid w:val="00BA216B"/>
    <w:rsid w:val="00BB7811"/>
    <w:rsid w:val="00BD0F73"/>
    <w:rsid w:val="00BD1CA7"/>
    <w:rsid w:val="00BD7FBD"/>
    <w:rsid w:val="00C2046F"/>
    <w:rsid w:val="00C20992"/>
    <w:rsid w:val="00C25C0E"/>
    <w:rsid w:val="00C26D37"/>
    <w:rsid w:val="00C46845"/>
    <w:rsid w:val="00C60315"/>
    <w:rsid w:val="00C70426"/>
    <w:rsid w:val="00CA5F17"/>
    <w:rsid w:val="00CB252F"/>
    <w:rsid w:val="00CE1B5F"/>
    <w:rsid w:val="00CE3F8E"/>
    <w:rsid w:val="00CF33D4"/>
    <w:rsid w:val="00D0287A"/>
    <w:rsid w:val="00D0339F"/>
    <w:rsid w:val="00D53B88"/>
    <w:rsid w:val="00D84EE2"/>
    <w:rsid w:val="00DC000F"/>
    <w:rsid w:val="00DC13A8"/>
    <w:rsid w:val="00DD32D8"/>
    <w:rsid w:val="00DD4EDC"/>
    <w:rsid w:val="00DD75BB"/>
    <w:rsid w:val="00DE016F"/>
    <w:rsid w:val="00DF1046"/>
    <w:rsid w:val="00E03085"/>
    <w:rsid w:val="00E10940"/>
    <w:rsid w:val="00E26A66"/>
    <w:rsid w:val="00E4426C"/>
    <w:rsid w:val="00E47545"/>
    <w:rsid w:val="00E50235"/>
    <w:rsid w:val="00E67FFE"/>
    <w:rsid w:val="00E7676F"/>
    <w:rsid w:val="00E80143"/>
    <w:rsid w:val="00E81FFF"/>
    <w:rsid w:val="00E950C0"/>
    <w:rsid w:val="00EB44E6"/>
    <w:rsid w:val="00EB71F1"/>
    <w:rsid w:val="00EF740D"/>
    <w:rsid w:val="00F20687"/>
    <w:rsid w:val="00F33B28"/>
    <w:rsid w:val="00F34A2E"/>
    <w:rsid w:val="00F405B8"/>
    <w:rsid w:val="00F5003B"/>
    <w:rsid w:val="00F50665"/>
    <w:rsid w:val="00F568DE"/>
    <w:rsid w:val="00F621AB"/>
    <w:rsid w:val="00F73913"/>
    <w:rsid w:val="00F876F9"/>
    <w:rsid w:val="00F900D6"/>
    <w:rsid w:val="00F910F9"/>
    <w:rsid w:val="00FA1D0F"/>
    <w:rsid w:val="00FC6EE5"/>
    <w:rsid w:val="00FC7DF4"/>
    <w:rsid w:val="00FD32AB"/>
    <w:rsid w:val="00FE0258"/>
    <w:rsid w:val="00F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64856"/>
  <w15:chartTrackingRefBased/>
  <w15:docId w15:val="{4C8EA3DC-FEDF-4F42-8B0F-AA6E66A6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liu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刘烨</dc:creator>
  <cp:keywords/>
  <dc:description/>
  <cp:lastModifiedBy>烨 刘</cp:lastModifiedBy>
  <cp:revision>3</cp:revision>
  <dcterms:created xsi:type="dcterms:W3CDTF">2024-11-04T00:40:00Z</dcterms:created>
  <dcterms:modified xsi:type="dcterms:W3CDTF">2024-11-04T02:01:00Z</dcterms:modified>
</cp:coreProperties>
</file>